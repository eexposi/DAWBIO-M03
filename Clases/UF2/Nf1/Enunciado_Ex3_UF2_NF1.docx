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4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4"/>
        <w:gridCol w:w="3375"/>
        <w:gridCol w:w="1784"/>
        <w:gridCol w:w="1399"/>
      </w:tblGrid>
      <w:tr w:rsidR="00831148" w:rsidRPr="00831148" w14:paraId="0774C8CE" w14:textId="77777777">
        <w:tc>
          <w:tcPr>
            <w:tcW w:w="3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23DDC97" w14:textId="77777777" w:rsidR="00290BF5" w:rsidRPr="00831148" w:rsidRDefault="00541717">
            <w:pPr>
              <w:pStyle w:val="Encabezado"/>
              <w:ind w:left="709"/>
              <w:rPr>
                <w:lang w:val="es-ES"/>
              </w:rPr>
            </w:pPr>
            <w:r w:rsidRPr="00831148">
              <w:rPr>
                <w:noProof/>
                <w:lang w:val="es-ES"/>
              </w:rPr>
              <w:drawing>
                <wp:anchor distT="0" distB="0" distL="133350" distR="99060" simplePos="0" relativeHeight="251657216" behindDoc="0" locked="0" layoutInCell="1" allowOverlap="1" wp14:anchorId="34DC95AF" wp14:editId="0D6737CA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73025</wp:posOffset>
                  </wp:positionV>
                  <wp:extent cx="250825" cy="284480"/>
                  <wp:effectExtent l="0" t="0" r="3175" b="0"/>
                  <wp:wrapNone/>
                  <wp:docPr id="5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1" t="-96" r="-111" b="-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844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31148">
              <w:rPr>
                <w:rFonts w:ascii="Arial" w:hAnsi="Arial" w:cs="Arial"/>
                <w:b w:val="0"/>
                <w:sz w:val="20"/>
                <w:szCs w:val="20"/>
                <w:lang w:val="es-ES" w:eastAsia="ar-SA"/>
              </w:rPr>
              <w:t>Generalitat de Catalunya</w:t>
            </w:r>
          </w:p>
          <w:p w14:paraId="6A4438AE" w14:textId="77777777" w:rsidR="00290BF5" w:rsidRPr="00831148" w:rsidRDefault="00A1182A">
            <w:pPr>
              <w:pStyle w:val="Encabezado"/>
              <w:ind w:left="709"/>
              <w:rPr>
                <w:lang w:val="es-ES"/>
              </w:rPr>
            </w:pPr>
            <w:r w:rsidRPr="00831148">
              <w:rPr>
                <w:rFonts w:ascii="Arial" w:hAnsi="Arial" w:cs="Arial"/>
                <w:b w:val="0"/>
                <w:sz w:val="20"/>
                <w:szCs w:val="20"/>
                <w:lang w:val="es-ES" w:eastAsia="ar-SA"/>
              </w:rPr>
              <w:t>Departament d’Educació</w:t>
            </w:r>
          </w:p>
          <w:p w14:paraId="563F6DC1" w14:textId="77777777" w:rsidR="00290BF5" w:rsidRPr="00831148" w:rsidRDefault="00A1182A">
            <w:pPr>
              <w:pStyle w:val="Encabezado"/>
              <w:ind w:left="709"/>
              <w:rPr>
                <w:lang w:val="es-ES"/>
              </w:rPr>
            </w:pPr>
            <w:r w:rsidRPr="00831148">
              <w:rPr>
                <w:rFonts w:ascii="Arial" w:hAnsi="Arial" w:cs="Arial"/>
                <w:bCs/>
                <w:sz w:val="20"/>
                <w:szCs w:val="20"/>
                <w:lang w:val="es-ES" w:eastAsia="ar-SA"/>
              </w:rPr>
              <w:t>INS Provençana</w:t>
            </w:r>
          </w:p>
          <w:p w14:paraId="5A62671E" w14:textId="77777777" w:rsidR="00290BF5" w:rsidRPr="00831148" w:rsidRDefault="00290BF5">
            <w:pPr>
              <w:spacing w:after="0"/>
              <w:ind w:right="544"/>
              <w:rPr>
                <w:rFonts w:ascii="Arial" w:hAnsi="Arial" w:cs="Arial"/>
                <w:sz w:val="20"/>
                <w:szCs w:val="20"/>
                <w:lang w:val="es-ES" w:eastAsia="ar-SA"/>
              </w:rPr>
            </w:pPr>
          </w:p>
        </w:tc>
        <w:tc>
          <w:tcPr>
            <w:tcW w:w="33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ADA38" w14:textId="2289ACBA" w:rsidR="00290BF5" w:rsidRPr="00831148" w:rsidRDefault="00A1182A">
            <w:pPr>
              <w:spacing w:before="57" w:after="57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 xml:space="preserve">Mòdul </w:t>
            </w:r>
            <w:r w:rsidR="00831148"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03</w:t>
            </w: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 xml:space="preserve">: </w:t>
            </w:r>
          </w:p>
          <w:p w14:paraId="7D325488" w14:textId="6A3E2D98" w:rsidR="00290BF5" w:rsidRPr="00831148" w:rsidRDefault="00831148">
            <w:pPr>
              <w:spacing w:before="57" w:after="57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DAWBIO1</w:t>
            </w:r>
          </w:p>
        </w:tc>
        <w:tc>
          <w:tcPr>
            <w:tcW w:w="1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EE1DC78" w14:textId="77777777" w:rsidR="00290BF5" w:rsidRPr="00831148" w:rsidRDefault="00A1182A">
            <w:pPr>
              <w:spacing w:after="0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 xml:space="preserve">Curs </w:t>
            </w:r>
          </w:p>
          <w:p w14:paraId="09D3B333" w14:textId="5F0B6806" w:rsidR="00290BF5" w:rsidRPr="00831148" w:rsidRDefault="00A1182A">
            <w:pPr>
              <w:spacing w:after="0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202</w:t>
            </w:r>
            <w:r w:rsidR="00831148"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2</w:t>
            </w: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-202</w:t>
            </w:r>
            <w:r w:rsidR="00831148"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3</w:t>
            </w:r>
          </w:p>
        </w:tc>
        <w:tc>
          <w:tcPr>
            <w:tcW w:w="13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98E6992" w14:textId="77777777" w:rsidR="00290BF5" w:rsidRPr="00831148" w:rsidRDefault="00D37C12">
            <w:pPr>
              <w:snapToGrid w:val="0"/>
              <w:spacing w:after="0"/>
              <w:ind w:right="544"/>
              <w:jc w:val="center"/>
              <w:rPr>
                <w:rFonts w:ascii="Arial" w:hAnsi="Arial" w:cs="Arial"/>
                <w:sz w:val="20"/>
                <w:szCs w:val="20"/>
                <w:lang w:val="es-ES" w:eastAsia="ar-SA"/>
              </w:rPr>
            </w:pPr>
            <w:r w:rsidRPr="00831148">
              <w:rPr>
                <w:noProof/>
                <w:lang w:val="es-ES"/>
              </w:rPr>
              <w:drawing>
                <wp:anchor distT="0" distB="0" distL="114935" distR="114935" simplePos="0" relativeHeight="251658240" behindDoc="0" locked="0" layoutInCell="1" allowOverlap="1" wp14:anchorId="4BD3F25C" wp14:editId="1D05932F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66675</wp:posOffset>
                  </wp:positionV>
                  <wp:extent cx="514985" cy="342265"/>
                  <wp:effectExtent l="0" t="0" r="0" b="0"/>
                  <wp:wrapSquare wrapText="left"/>
                  <wp:docPr id="4" name="Image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65" t="-995" r="-665" b="-9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85" cy="3422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31148" w:rsidRPr="00831148" w14:paraId="33163B1D" w14:textId="77777777">
        <w:tc>
          <w:tcPr>
            <w:tcW w:w="363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648343F" w14:textId="77777777" w:rsidR="00290BF5" w:rsidRPr="00831148" w:rsidRDefault="00A1182A">
            <w:pPr>
              <w:spacing w:after="0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Departament de/d’</w:t>
            </w:r>
          </w:p>
          <w:p w14:paraId="3B090B36" w14:textId="77777777" w:rsidR="00290BF5" w:rsidRPr="00831148" w:rsidRDefault="00541717" w:rsidP="00541717">
            <w:pPr>
              <w:spacing w:after="0"/>
              <w:ind w:right="544"/>
              <w:rPr>
                <w:rFonts w:ascii="Arial" w:hAnsi="Arial" w:cs="Arial"/>
                <w:sz w:val="20"/>
                <w:szCs w:val="20"/>
                <w:lang w:val="es-ES" w:eastAsia="ar-SA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Informática</w:t>
            </w:r>
          </w:p>
          <w:p w14:paraId="64FFE48A" w14:textId="77777777" w:rsidR="00541717" w:rsidRPr="00831148" w:rsidRDefault="00541717" w:rsidP="00541717">
            <w:pPr>
              <w:spacing w:after="0"/>
              <w:ind w:right="544"/>
              <w:rPr>
                <w:rFonts w:ascii="Arial" w:hAnsi="Arial" w:cs="Arial"/>
                <w:sz w:val="20"/>
                <w:szCs w:val="20"/>
                <w:lang w:val="es-ES" w:eastAsia="ar-SA"/>
              </w:rPr>
            </w:pPr>
          </w:p>
          <w:p w14:paraId="47EF7EBD" w14:textId="77777777" w:rsidR="00290BF5" w:rsidRPr="00831148" w:rsidRDefault="00A1182A">
            <w:pPr>
              <w:spacing w:after="0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Grup</w:t>
            </w:r>
          </w:p>
          <w:p w14:paraId="49DDF51F" w14:textId="1C231DEF" w:rsidR="00290BF5" w:rsidRPr="00831148" w:rsidRDefault="00831148">
            <w:pPr>
              <w:spacing w:after="0"/>
              <w:ind w:right="544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1185A5" w14:textId="30AE38B1" w:rsidR="00290BF5" w:rsidRPr="00831148" w:rsidRDefault="009D43BC">
            <w:pPr>
              <w:spacing w:before="57" w:after="57"/>
              <w:ind w:right="544"/>
              <w:rPr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ar-SA"/>
              </w:rPr>
              <w:t>Ex</w:t>
            </w:r>
            <w:r w:rsidR="00B2117D">
              <w:rPr>
                <w:rFonts w:ascii="Arial" w:hAnsi="Arial" w:cs="Arial"/>
                <w:sz w:val="20"/>
                <w:szCs w:val="20"/>
                <w:lang w:val="es-ES" w:eastAsia="ar-SA"/>
              </w:rPr>
              <w:t xml:space="preserve"> </w:t>
            </w:r>
            <w:r w:rsidR="00B2117D"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UF</w:t>
            </w:r>
            <w:r>
              <w:rPr>
                <w:rFonts w:ascii="Arial" w:hAnsi="Arial" w:cs="Arial"/>
                <w:sz w:val="20"/>
                <w:szCs w:val="20"/>
                <w:lang w:val="es-ES" w:eastAsia="ar-SA"/>
              </w:rPr>
              <w:t>2</w:t>
            </w:r>
            <w:r w:rsidR="00B2117D"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, NF</w:t>
            </w:r>
            <w:r>
              <w:rPr>
                <w:rFonts w:ascii="Arial" w:hAnsi="Arial" w:cs="Arial"/>
                <w:sz w:val="20"/>
                <w:szCs w:val="20"/>
                <w:lang w:val="es-ES" w:eastAsia="ar-SA"/>
              </w:rPr>
              <w:t>1</w:t>
            </w:r>
          </w:p>
        </w:tc>
        <w:tc>
          <w:tcPr>
            <w:tcW w:w="31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240ED8C" w14:textId="77777777" w:rsidR="00290BF5" w:rsidRPr="00831148" w:rsidRDefault="00A1182A">
            <w:pPr>
              <w:spacing w:after="0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Nota:</w:t>
            </w:r>
          </w:p>
          <w:p w14:paraId="7FE5EF32" w14:textId="77777777" w:rsidR="00290BF5" w:rsidRPr="00831148" w:rsidRDefault="00290BF5">
            <w:pPr>
              <w:spacing w:after="0"/>
              <w:ind w:right="544"/>
              <w:jc w:val="center"/>
              <w:rPr>
                <w:rFonts w:ascii="Arial" w:hAnsi="Arial" w:cs="Arial"/>
                <w:sz w:val="20"/>
                <w:szCs w:val="20"/>
                <w:lang w:val="es-ES" w:eastAsia="ar-SA"/>
              </w:rPr>
            </w:pPr>
          </w:p>
        </w:tc>
      </w:tr>
      <w:tr w:rsidR="00290BF5" w:rsidRPr="00831148" w14:paraId="454592C5" w14:textId="77777777">
        <w:tc>
          <w:tcPr>
            <w:tcW w:w="3634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6E69B60" w14:textId="77777777" w:rsidR="00290BF5" w:rsidRPr="00831148" w:rsidRDefault="00290BF5">
            <w:pPr>
              <w:snapToGrid w:val="0"/>
              <w:spacing w:after="0"/>
              <w:ind w:right="544"/>
              <w:rPr>
                <w:rFonts w:ascii="Arial" w:hAnsi="Arial" w:cs="Arial"/>
                <w:sz w:val="20"/>
                <w:szCs w:val="20"/>
                <w:lang w:val="es-ES" w:eastAsia="ar-SA"/>
              </w:rPr>
            </w:pPr>
          </w:p>
        </w:tc>
        <w:tc>
          <w:tcPr>
            <w:tcW w:w="3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E3BBE6" w14:textId="77777777" w:rsidR="00290BF5" w:rsidRPr="00831148" w:rsidRDefault="00A1182A">
            <w:pPr>
              <w:spacing w:before="57" w:after="57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 xml:space="preserve">Control núm. </w:t>
            </w:r>
          </w:p>
          <w:p w14:paraId="46AC0A25" w14:textId="6D583610" w:rsidR="00290BF5" w:rsidRPr="00831148" w:rsidRDefault="009D43BC">
            <w:pPr>
              <w:spacing w:before="57" w:after="57"/>
              <w:ind w:right="544"/>
              <w:rPr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ar-SA"/>
              </w:rPr>
              <w:t>3</w:t>
            </w:r>
          </w:p>
        </w:tc>
        <w:tc>
          <w:tcPr>
            <w:tcW w:w="31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0E11FF" w14:textId="77777777" w:rsidR="00290BF5" w:rsidRPr="00831148" w:rsidRDefault="00A1182A">
            <w:pPr>
              <w:spacing w:after="0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t>Data</w:t>
            </w:r>
          </w:p>
          <w:p w14:paraId="23D53456" w14:textId="66704F71" w:rsidR="00290BF5" w:rsidRPr="00831148" w:rsidRDefault="00541717">
            <w:pPr>
              <w:spacing w:after="0"/>
              <w:ind w:right="544"/>
              <w:rPr>
                <w:lang w:val="es-ES"/>
              </w:rPr>
            </w:pP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fldChar w:fldCharType="begin"/>
            </w: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instrText xml:space="preserve"> TIME \@ "d/M/yyyy" </w:instrText>
            </w: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fldChar w:fldCharType="separate"/>
            </w:r>
            <w:r w:rsidR="006E3DF9">
              <w:rPr>
                <w:rFonts w:ascii="Arial" w:hAnsi="Arial" w:cs="Arial"/>
                <w:noProof/>
                <w:sz w:val="20"/>
                <w:szCs w:val="20"/>
                <w:lang w:val="es-ES" w:eastAsia="ar-SA"/>
              </w:rPr>
              <w:t>16/12/2022</w:t>
            </w:r>
            <w:r w:rsidRPr="00831148">
              <w:rPr>
                <w:rFonts w:ascii="Arial" w:hAnsi="Arial" w:cs="Arial"/>
                <w:sz w:val="20"/>
                <w:szCs w:val="20"/>
                <w:lang w:val="es-ES" w:eastAsia="ar-SA"/>
              </w:rPr>
              <w:fldChar w:fldCharType="end"/>
            </w:r>
          </w:p>
        </w:tc>
      </w:tr>
    </w:tbl>
    <w:p w14:paraId="191C6D01" w14:textId="77777777" w:rsidR="00290BF5" w:rsidRPr="00831148" w:rsidRDefault="00290BF5">
      <w:pPr>
        <w:pStyle w:val="Normal1"/>
        <w:spacing w:after="0"/>
        <w:ind w:right="544"/>
        <w:rPr>
          <w:lang w:val="es-ES"/>
        </w:rPr>
      </w:pPr>
    </w:p>
    <w:p w14:paraId="728E863E" w14:textId="1AF49DC4" w:rsidR="00290BF5" w:rsidRPr="00831148" w:rsidRDefault="00A1182A">
      <w:pPr>
        <w:pStyle w:val="Normal1"/>
        <w:spacing w:after="0"/>
        <w:ind w:right="544"/>
        <w:rPr>
          <w:lang w:val="es-ES"/>
        </w:rPr>
      </w:pPr>
      <w:r w:rsidRPr="00831148">
        <w:rPr>
          <w:rFonts w:ascii="Arial" w:hAnsi="Arial" w:cs="Arial"/>
          <w:b/>
          <w:bCs/>
          <w:sz w:val="20"/>
          <w:szCs w:val="20"/>
          <w:lang w:val="es-ES"/>
        </w:rPr>
        <w:t xml:space="preserve">Professor/a:  </w:t>
      </w:r>
      <w:r w:rsidR="00541717" w:rsidRPr="00831148">
        <w:rPr>
          <w:rFonts w:ascii="Arial" w:hAnsi="Arial" w:cs="Arial"/>
          <w:b/>
          <w:bCs/>
          <w:sz w:val="20"/>
          <w:szCs w:val="20"/>
          <w:lang w:val="es-ES"/>
        </w:rPr>
        <w:t>Éric Expósito</w:t>
      </w:r>
      <w:r w:rsidRPr="0083114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9D43BC">
        <w:rPr>
          <w:rFonts w:ascii="Arial" w:hAnsi="Arial" w:cs="Arial"/>
          <w:b/>
          <w:bCs/>
          <w:sz w:val="20"/>
          <w:szCs w:val="20"/>
          <w:lang w:val="es-ES"/>
        </w:rPr>
        <w:t>i Javier Carrasco</w:t>
      </w:r>
    </w:p>
    <w:p w14:paraId="60C0F248" w14:textId="77777777" w:rsidR="00290BF5" w:rsidRPr="00831148" w:rsidRDefault="00290BF5">
      <w:pPr>
        <w:spacing w:after="0"/>
        <w:ind w:left="993" w:right="544"/>
        <w:rPr>
          <w:sz w:val="20"/>
          <w:szCs w:val="20"/>
          <w:lang w:val="es-ES"/>
        </w:rPr>
      </w:pPr>
    </w:p>
    <w:p w14:paraId="651B9470" w14:textId="77777777" w:rsidR="00290BF5" w:rsidRPr="00831148" w:rsidRDefault="00A1182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tabs>
          <w:tab w:val="right" w:pos="9923"/>
        </w:tabs>
        <w:spacing w:after="0"/>
        <w:ind w:right="544"/>
        <w:rPr>
          <w:lang w:val="es-ES"/>
        </w:rPr>
      </w:pPr>
      <w:r w:rsidRPr="00831148">
        <w:rPr>
          <w:rFonts w:ascii="Arial" w:hAnsi="Arial" w:cs="Arial"/>
          <w:b/>
          <w:sz w:val="20"/>
          <w:szCs w:val="20"/>
          <w:lang w:val="es-ES"/>
        </w:rPr>
        <w:t>Nom i cognoms:</w:t>
      </w:r>
    </w:p>
    <w:p w14:paraId="6E1A762F" w14:textId="77777777" w:rsidR="00290BF5" w:rsidRPr="00831148" w:rsidRDefault="00290BF5">
      <w:pPr>
        <w:pStyle w:val="Cuerpodetexto"/>
        <w:spacing w:after="0"/>
        <w:rPr>
          <w:rFonts w:ascii="Arial" w:hAnsi="Arial" w:cs="Arial"/>
          <w:lang w:eastAsia="ar-SA"/>
        </w:rPr>
      </w:pPr>
    </w:p>
    <w:p w14:paraId="0834DFB0" w14:textId="77777777" w:rsidR="00541717" w:rsidRPr="00831148" w:rsidRDefault="00541717">
      <w:pPr>
        <w:pStyle w:val="Cuerpodetexto"/>
        <w:spacing w:after="0"/>
        <w:rPr>
          <w:rFonts w:ascii="Arial" w:hAnsi="Arial" w:cs="Arial"/>
          <w:lang w:eastAsia="ar-SA"/>
        </w:rPr>
      </w:pPr>
    </w:p>
    <w:p w14:paraId="61C5BA4D" w14:textId="77777777" w:rsidR="00921A3B" w:rsidRDefault="00921A3B" w:rsidP="00541717">
      <w:pPr>
        <w:pStyle w:val="Cuerpodetexto"/>
        <w:spacing w:after="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eastAsia="ar-SA"/>
        </w:rPr>
      </w:pPr>
    </w:p>
    <w:p w14:paraId="6F762B17" w14:textId="43F32455" w:rsidR="00541717" w:rsidRPr="00831148" w:rsidRDefault="00541717" w:rsidP="00541717">
      <w:pPr>
        <w:pStyle w:val="Cuerpodetexto"/>
        <w:spacing w:after="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eastAsia="ar-SA"/>
        </w:rPr>
      </w:pPr>
      <w:r w:rsidRPr="00831148">
        <w:rPr>
          <w:rFonts w:ascii="Courier New" w:hAnsi="Courier New" w:cs="Courier New"/>
          <w:b/>
          <w:bCs/>
          <w:sz w:val="24"/>
          <w:szCs w:val="24"/>
          <w:u w:val="single"/>
          <w:lang w:eastAsia="ar-SA"/>
        </w:rPr>
        <w:t>INSTRUCCIONES</w:t>
      </w:r>
    </w:p>
    <w:p w14:paraId="23600E7D" w14:textId="77777777" w:rsidR="00541717" w:rsidRPr="00831148" w:rsidRDefault="00541717">
      <w:pPr>
        <w:pStyle w:val="Cuerpodetexto"/>
        <w:spacing w:after="0"/>
        <w:rPr>
          <w:rFonts w:ascii="Courier New" w:hAnsi="Courier New" w:cs="Courier New"/>
          <w:lang w:eastAsia="ar-SA"/>
        </w:rPr>
      </w:pPr>
    </w:p>
    <w:p w14:paraId="37189213" w14:textId="2086C842" w:rsidR="00541717" w:rsidRPr="00831148" w:rsidRDefault="00541717" w:rsidP="009D43BC">
      <w:pPr>
        <w:pStyle w:val="Cuerpodetexto"/>
        <w:numPr>
          <w:ilvl w:val="0"/>
          <w:numId w:val="1"/>
        </w:numPr>
        <w:spacing w:after="0"/>
        <w:jc w:val="both"/>
        <w:rPr>
          <w:rFonts w:ascii="Courier New" w:hAnsi="Courier New" w:cs="Courier New"/>
          <w:lang w:eastAsia="ar-SA"/>
        </w:rPr>
      </w:pPr>
      <w:r w:rsidRPr="00831148">
        <w:rPr>
          <w:rFonts w:ascii="Courier New" w:hAnsi="Courier New" w:cs="Courier New"/>
          <w:lang w:eastAsia="ar-SA"/>
        </w:rPr>
        <w:t>No se permitirán prints innecesarios ni dentro de condicionales ni iteraciones, salvo que sean necesarios</w:t>
      </w:r>
    </w:p>
    <w:p w14:paraId="44A8B360" w14:textId="1209C1DD" w:rsidR="00541717" w:rsidRPr="00831148" w:rsidRDefault="00541717" w:rsidP="009D43BC">
      <w:pPr>
        <w:pStyle w:val="Cuerpodetexto"/>
        <w:numPr>
          <w:ilvl w:val="0"/>
          <w:numId w:val="1"/>
        </w:numPr>
        <w:spacing w:after="0"/>
        <w:jc w:val="both"/>
        <w:rPr>
          <w:rFonts w:ascii="Courier New" w:hAnsi="Courier New" w:cs="Courier New"/>
          <w:lang w:eastAsia="ar-SA"/>
        </w:rPr>
      </w:pPr>
      <w:r w:rsidRPr="00831148">
        <w:rPr>
          <w:rFonts w:ascii="Courier New" w:hAnsi="Courier New" w:cs="Courier New"/>
          <w:lang w:eastAsia="ar-SA"/>
        </w:rPr>
        <w:t>No se permite el uso de métodos o funciones que no se han expuesto en clase</w:t>
      </w:r>
    </w:p>
    <w:p w14:paraId="16F646DD" w14:textId="2758D9B7" w:rsidR="00541717" w:rsidRPr="00831148" w:rsidRDefault="00541717" w:rsidP="009D43BC">
      <w:pPr>
        <w:pStyle w:val="Cuerpodetexto"/>
        <w:numPr>
          <w:ilvl w:val="0"/>
          <w:numId w:val="1"/>
        </w:numPr>
        <w:spacing w:after="0"/>
        <w:jc w:val="both"/>
        <w:rPr>
          <w:rFonts w:ascii="Courier New" w:hAnsi="Courier New" w:cs="Courier New"/>
          <w:lang w:eastAsia="ar-SA"/>
        </w:rPr>
      </w:pPr>
      <w:r w:rsidRPr="00831148">
        <w:rPr>
          <w:rFonts w:ascii="Courier New" w:hAnsi="Courier New" w:cs="Courier New"/>
          <w:lang w:eastAsia="ar-SA"/>
        </w:rPr>
        <w:t>Se entregarán tanto archivos como ejercicios tenga la prueba</w:t>
      </w:r>
    </w:p>
    <w:p w14:paraId="01094FBA" w14:textId="55B73A3D" w:rsidR="00541717" w:rsidRPr="00831148" w:rsidRDefault="00541717" w:rsidP="009D43BC">
      <w:pPr>
        <w:pStyle w:val="Cuerpodetexto"/>
        <w:numPr>
          <w:ilvl w:val="0"/>
          <w:numId w:val="1"/>
        </w:numPr>
        <w:spacing w:after="0"/>
        <w:jc w:val="both"/>
        <w:rPr>
          <w:rFonts w:ascii="Courier New" w:hAnsi="Courier New" w:cs="Courier New"/>
          <w:lang w:eastAsia="ar-SA"/>
        </w:rPr>
      </w:pPr>
      <w:r w:rsidRPr="00831148">
        <w:rPr>
          <w:rFonts w:ascii="Courier New" w:hAnsi="Courier New" w:cs="Courier New"/>
          <w:lang w:eastAsia="ar-SA"/>
        </w:rPr>
        <w:t>No se evaluará código comentado</w:t>
      </w:r>
    </w:p>
    <w:p w14:paraId="0B1F016E" w14:textId="0EF69B78" w:rsidR="00831148" w:rsidRDefault="00541717" w:rsidP="009D43BC">
      <w:pPr>
        <w:pStyle w:val="Cuerpodetexto"/>
        <w:numPr>
          <w:ilvl w:val="0"/>
          <w:numId w:val="1"/>
        </w:numPr>
        <w:spacing w:after="0"/>
        <w:jc w:val="both"/>
        <w:rPr>
          <w:rFonts w:ascii="Courier New" w:hAnsi="Courier New" w:cs="Courier New"/>
          <w:lang w:eastAsia="ar-SA"/>
        </w:rPr>
      </w:pPr>
      <w:r w:rsidRPr="00831148">
        <w:rPr>
          <w:rFonts w:ascii="Courier New" w:hAnsi="Courier New" w:cs="Courier New"/>
          <w:lang w:eastAsia="ar-SA"/>
        </w:rPr>
        <w:t>La entrega fuera de plazo equivaldrá a un 0</w:t>
      </w:r>
    </w:p>
    <w:p w14:paraId="16437028" w14:textId="32B7BDF8" w:rsidR="009D43BC" w:rsidRPr="009D43BC" w:rsidRDefault="009D43BC" w:rsidP="009D43BC">
      <w:pPr>
        <w:pStyle w:val="Cuerpodetexto"/>
        <w:numPr>
          <w:ilvl w:val="0"/>
          <w:numId w:val="1"/>
        </w:numPr>
        <w:spacing w:after="0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No se valorarán métodos/funciones de + 10 líneas.</w:t>
      </w:r>
    </w:p>
    <w:p w14:paraId="0ADB646E" w14:textId="403D381D" w:rsidR="009D43BC" w:rsidRPr="009D43BC" w:rsidRDefault="009D43BC" w:rsidP="009D43BC">
      <w:pPr>
        <w:pStyle w:val="Cuerpodetexto"/>
        <w:numPr>
          <w:ilvl w:val="0"/>
          <w:numId w:val="1"/>
        </w:numPr>
        <w:spacing w:after="0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El programa principal podrá tener también un máximo de 10 líneas. Con excepción de encadenamientos de elif</w:t>
      </w:r>
      <w:r w:rsidR="006E3DF9">
        <w:rPr>
          <w:rFonts w:ascii="Courier New" w:hAnsi="Courier New" w:cs="Courier New"/>
          <w:lang w:eastAsia="ar-SA"/>
        </w:rPr>
        <w:t xml:space="preserve"> y las líneas de control de errores</w:t>
      </w:r>
      <w:r w:rsidRPr="009D43BC">
        <w:rPr>
          <w:rFonts w:ascii="Courier New" w:hAnsi="Courier New" w:cs="Courier New"/>
          <w:lang w:eastAsia="ar-SA"/>
        </w:rPr>
        <w:t>, que no contarán para este limite</w:t>
      </w:r>
      <w:r w:rsidR="006E3DF9">
        <w:rPr>
          <w:rFonts w:ascii="Courier New" w:hAnsi="Courier New" w:cs="Courier New"/>
          <w:lang w:eastAsia="ar-SA"/>
        </w:rPr>
        <w:t>.</w:t>
      </w:r>
    </w:p>
    <w:p w14:paraId="15B8EA43" w14:textId="591EE6EC" w:rsidR="009D43BC" w:rsidRDefault="009D43BC" w:rsidP="009D43BC">
      <w:pPr>
        <w:pStyle w:val="Cuerpodetexto"/>
        <w:numPr>
          <w:ilvl w:val="0"/>
          <w:numId w:val="1"/>
        </w:numPr>
        <w:spacing w:after="0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Controlar los errores que se puedan producir FUERA de los métodos/funciones. El programa NO puede fallar.</w:t>
      </w:r>
    </w:p>
    <w:p w14:paraId="06714F1F" w14:textId="77777777" w:rsidR="009D43BC" w:rsidRPr="009D43BC" w:rsidRDefault="009D43BC" w:rsidP="009D43BC">
      <w:pPr>
        <w:pStyle w:val="Cuerpodetexto"/>
        <w:numPr>
          <w:ilvl w:val="0"/>
          <w:numId w:val="1"/>
        </w:numPr>
        <w:spacing w:after="0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Todos los métodos deberán estar comentados como se expuso en clase:</w:t>
      </w:r>
    </w:p>
    <w:p w14:paraId="118DC2A8" w14:textId="77777777" w:rsidR="009D43BC" w:rsidRPr="009D43BC" w:rsidRDefault="009D43BC" w:rsidP="009D43BC">
      <w:pPr>
        <w:pStyle w:val="Cuerpodetexto"/>
        <w:spacing w:after="0"/>
        <w:ind w:left="720"/>
        <w:rPr>
          <w:rFonts w:ascii="Courier New" w:hAnsi="Courier New" w:cs="Courier New"/>
          <w:lang w:eastAsia="ar-SA"/>
        </w:rPr>
      </w:pPr>
    </w:p>
    <w:p w14:paraId="0BB6E304" w14:textId="77777777" w:rsidR="009D43BC" w:rsidRPr="009D43BC" w:rsidRDefault="009D43BC" w:rsidP="009D43BC">
      <w:pPr>
        <w:pStyle w:val="Cuerpodetexto"/>
        <w:spacing w:after="0"/>
        <w:rPr>
          <w:rFonts w:ascii="Courier New" w:hAnsi="Courier New" w:cs="Courier New"/>
          <w:lang w:eastAsia="ar-SA"/>
        </w:rPr>
      </w:pPr>
    </w:p>
    <w:p w14:paraId="022FDA90" w14:textId="77777777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def ejemplo(str):</w:t>
      </w:r>
    </w:p>
    <w:p w14:paraId="00E06C15" w14:textId="36856D6E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'''</w:t>
      </w:r>
    </w:p>
    <w:p w14:paraId="3C9F03B9" w14:textId="37C3D434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Esta función no hace nada</w:t>
      </w:r>
    </w:p>
    <w:p w14:paraId="3B5EB37B" w14:textId="6EB08E0D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:param str: es un string que conforma una palabra para nada</w:t>
      </w:r>
    </w:p>
    <w:p w14:paraId="3B185644" w14:textId="06468DA6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:return: el 1, porque funciona</w:t>
      </w:r>
    </w:p>
    <w:p w14:paraId="2FB24DB7" w14:textId="5BB4D5C5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'''</w:t>
      </w:r>
    </w:p>
    <w:p w14:paraId="665C253E" w14:textId="4379D6CF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print("esto no hace nada")</w:t>
      </w:r>
    </w:p>
    <w:p w14:paraId="780DAB77" w14:textId="3432A0C9" w:rsidR="009D43BC" w:rsidRPr="009D43BC" w:rsidRDefault="009D43BC" w:rsidP="009D43BC">
      <w:pPr>
        <w:pStyle w:val="Cuerpodetexto"/>
        <w:spacing w:after="0"/>
        <w:ind w:left="2268"/>
        <w:rPr>
          <w:rFonts w:ascii="Courier New" w:hAnsi="Courier New" w:cs="Courier New"/>
          <w:i/>
          <w:iCs/>
          <w:sz w:val="18"/>
          <w:szCs w:val="18"/>
          <w:lang w:eastAsia="ar-SA"/>
        </w:rPr>
      </w:pPr>
      <w:r w:rsidRPr="009D43BC">
        <w:rPr>
          <w:rFonts w:ascii="Courier New" w:hAnsi="Courier New" w:cs="Courier New"/>
          <w:i/>
          <w:iCs/>
          <w:sz w:val="18"/>
          <w:szCs w:val="18"/>
          <w:lang w:eastAsia="ar-SA"/>
        </w:rPr>
        <w:t>return 1</w:t>
      </w:r>
    </w:p>
    <w:p w14:paraId="3F77DC4E" w14:textId="77777777" w:rsidR="009D43BC" w:rsidRPr="009D43BC" w:rsidRDefault="009D43BC" w:rsidP="009D43BC">
      <w:pPr>
        <w:pStyle w:val="Cuerpodetexto"/>
        <w:spacing w:after="0"/>
        <w:rPr>
          <w:rFonts w:ascii="Courier New" w:hAnsi="Courier New" w:cs="Courier New"/>
          <w:lang w:eastAsia="ar-SA"/>
        </w:rPr>
      </w:pPr>
    </w:p>
    <w:p w14:paraId="2A4A5964" w14:textId="443814DE" w:rsidR="00831148" w:rsidRDefault="00831148" w:rsidP="009D43BC">
      <w:pPr>
        <w:pStyle w:val="Cuerpodetexto"/>
        <w:spacing w:after="0"/>
        <w:rPr>
          <w:rFonts w:ascii="Courier New" w:hAnsi="Courier New" w:cs="Courier New"/>
          <w:lang w:eastAsia="ar-SA"/>
        </w:rPr>
      </w:pPr>
    </w:p>
    <w:p w14:paraId="198F789A" w14:textId="73515C16" w:rsidR="009D43BC" w:rsidRDefault="009D43BC">
      <w:pPr>
        <w:keepNext w:val="0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s-ES" w:eastAsia="ar-SA"/>
        </w:rPr>
      </w:pPr>
      <w:r>
        <w:rPr>
          <w:rFonts w:ascii="Courier New" w:hAnsi="Courier New" w:cs="Courier New"/>
          <w:lang w:eastAsia="ar-SA"/>
        </w:rPr>
        <w:br w:type="page"/>
      </w:r>
    </w:p>
    <w:p w14:paraId="1346B6D9" w14:textId="77777777" w:rsidR="00921A3B" w:rsidRPr="00831148" w:rsidRDefault="00921A3B">
      <w:pPr>
        <w:pStyle w:val="Cuerpodetexto"/>
        <w:spacing w:after="0"/>
        <w:rPr>
          <w:rFonts w:ascii="Courier New" w:hAnsi="Courier New" w:cs="Courier New"/>
          <w:lang w:eastAsia="ar-SA"/>
        </w:rPr>
      </w:pPr>
    </w:p>
    <w:p w14:paraId="05639911" w14:textId="77777777" w:rsidR="00541717" w:rsidRPr="00831148" w:rsidRDefault="00541717">
      <w:pPr>
        <w:pStyle w:val="Cuerpodetexto"/>
        <w:spacing w:after="0"/>
        <w:rPr>
          <w:rFonts w:ascii="Courier New" w:hAnsi="Courier New" w:cs="Courier New"/>
          <w:lang w:eastAsia="ar-SA"/>
        </w:rPr>
      </w:pPr>
    </w:p>
    <w:p w14:paraId="58F3CFB4" w14:textId="77777777" w:rsidR="00541717" w:rsidRPr="00831148" w:rsidRDefault="00541717" w:rsidP="00541717">
      <w:pPr>
        <w:pStyle w:val="Cuerpodetexto"/>
        <w:spacing w:after="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eastAsia="ar-SA"/>
        </w:rPr>
      </w:pPr>
      <w:r w:rsidRPr="00831148">
        <w:rPr>
          <w:rFonts w:ascii="Courier New" w:hAnsi="Courier New" w:cs="Courier New"/>
          <w:b/>
          <w:bCs/>
          <w:sz w:val="24"/>
          <w:szCs w:val="24"/>
          <w:u w:val="single"/>
          <w:lang w:eastAsia="ar-SA"/>
        </w:rPr>
        <w:t>ENUNCIADO</w:t>
      </w:r>
    </w:p>
    <w:p w14:paraId="1C7424E1" w14:textId="77777777" w:rsidR="00541717" w:rsidRPr="00831148" w:rsidRDefault="00541717" w:rsidP="00541717">
      <w:pPr>
        <w:pStyle w:val="Cuerpodetexto"/>
        <w:spacing w:after="0"/>
        <w:jc w:val="center"/>
        <w:rPr>
          <w:rFonts w:ascii="Courier New" w:hAnsi="Courier New" w:cs="Courier New"/>
          <w:b/>
          <w:bCs/>
          <w:u w:val="single"/>
          <w:lang w:eastAsia="ar-SA"/>
        </w:rPr>
      </w:pPr>
    </w:p>
    <w:p w14:paraId="2DB3A51C" w14:textId="582A8C33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p w14:paraId="5FD1EB8D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-----------------------------------------------------------</w:t>
      </w:r>
    </w:p>
    <w:p w14:paraId="13466BE6" w14:textId="77777777" w:rsidR="009D43BC" w:rsidRPr="009D43BC" w:rsidRDefault="009D43BC" w:rsidP="009D43BC">
      <w:pPr>
        <w:pStyle w:val="Cuerpodetexto"/>
        <w:pBdr>
          <w:bottom w:val="single" w:sz="6" w:space="1" w:color="auto"/>
        </w:pBdr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EJERCICIO 1  ----------------------------------------------</w:t>
      </w:r>
    </w:p>
    <w:p w14:paraId="2FDD752A" w14:textId="1AE16A3E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>
        <w:rPr>
          <w:rFonts w:ascii="Courier New" w:hAnsi="Courier New" w:cs="Courier New"/>
          <w:lang w:eastAsia="ar-SA"/>
        </w:rPr>
        <w:t>(2 puntos)</w:t>
      </w:r>
    </w:p>
    <w:p w14:paraId="4B9668CF" w14:textId="77777777" w:rsidR="00497289" w:rsidRDefault="00497289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6FF58569" w14:textId="522409BD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Pedir al usuario su nombre y su DNI sin letra.</w:t>
      </w:r>
    </w:p>
    <w:p w14:paraId="390C0E2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Mostrar todos los datos en forma de tabla.</w:t>
      </w:r>
    </w:p>
    <w:p w14:paraId="1E887FB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Que el programa nos pida cuantos DNI queremos añadir</w:t>
      </w:r>
    </w:p>
    <w:p w14:paraId="7599094A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- </w:t>
      </w:r>
    </w:p>
    <w:p w14:paraId="0B064C5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    Usuarios</w:t>
      </w:r>
    </w:p>
    <w:p w14:paraId="0BABE4E7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    ---------</w:t>
      </w:r>
    </w:p>
    <w:p w14:paraId="5C791AFA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    Nombre --&gt; XXXXXXXX-X</w:t>
      </w:r>
    </w:p>
    <w:p w14:paraId="2D0CD757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60ADFB5F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Las letras son: TRWAGMYFPDXBNJZSQVHLCKE</w:t>
      </w:r>
    </w:p>
    <w:p w14:paraId="0D915264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Y las letras se relacionan del 0 al 22:</w:t>
      </w:r>
    </w:p>
    <w:p w14:paraId="1B1288DE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0 = T</w:t>
      </w:r>
    </w:p>
    <w:p w14:paraId="31196B84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1 = R</w:t>
      </w:r>
    </w:p>
    <w:p w14:paraId="373E69A4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2 = W</w:t>
      </w:r>
    </w:p>
    <w:p w14:paraId="7067856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etc...</w:t>
      </w:r>
    </w:p>
    <w:p w14:paraId="4E74BB0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6F3888E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p w14:paraId="66E92C6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1A598300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p w14:paraId="77035C15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-----------------------------------------------------------</w:t>
      </w:r>
    </w:p>
    <w:p w14:paraId="56F07D99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EJERCICIO 2  ----------------------------------------------</w:t>
      </w:r>
    </w:p>
    <w:p w14:paraId="630F4D0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-----------------------------------------------------------</w:t>
      </w:r>
    </w:p>
    <w:p w14:paraId="5D0B7F81" w14:textId="108F4F0D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(4</w:t>
      </w:r>
      <w:r>
        <w:rPr>
          <w:rFonts w:ascii="Courier New" w:hAnsi="Courier New" w:cs="Courier New"/>
          <w:lang w:eastAsia="ar-SA"/>
        </w:rPr>
        <w:t xml:space="preserve"> </w:t>
      </w:r>
      <w:r w:rsidRPr="009D43BC">
        <w:rPr>
          <w:rFonts w:ascii="Courier New" w:hAnsi="Courier New" w:cs="Courier New"/>
          <w:lang w:eastAsia="ar-SA"/>
        </w:rPr>
        <w:t>p</w:t>
      </w:r>
      <w:r>
        <w:rPr>
          <w:rFonts w:ascii="Courier New" w:hAnsi="Courier New" w:cs="Courier New"/>
          <w:lang w:eastAsia="ar-SA"/>
        </w:rPr>
        <w:t>untos</w:t>
      </w:r>
      <w:r w:rsidRPr="009D43BC">
        <w:rPr>
          <w:rFonts w:ascii="Courier New" w:hAnsi="Courier New" w:cs="Courier New"/>
          <w:lang w:eastAsia="ar-SA"/>
        </w:rPr>
        <w:t>)</w:t>
      </w:r>
    </w:p>
    <w:p w14:paraId="77572F0E" w14:textId="77777777" w:rsidR="00497289" w:rsidRDefault="00497289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1D274FE8" w14:textId="643F9C2C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Haremos un menú con las siguientes opciones: Salir, Crear BBDD, Crear 1 elemento BBDD </w:t>
      </w:r>
    </w:p>
    <w:p w14:paraId="08313B2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Consultar toda la BBDD, Consultar 1 elemento BBDD, Eliminar elemento BBDD</w:t>
      </w:r>
    </w:p>
    <w:p w14:paraId="63B7A9D3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17FAEF4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base_datos = [</w:t>
      </w:r>
    </w:p>
    <w:p w14:paraId="10B93DC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["ID", </w:t>
      </w:r>
    </w:p>
    <w:p w14:paraId="2D8482E4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"Nombre",</w:t>
      </w:r>
    </w:p>
    <w:p w14:paraId="4F9E3F1E" w14:textId="3B3F29E0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"Teléfono",</w:t>
      </w:r>
    </w:p>
    <w:p w14:paraId="04E83705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"Fecha Nacimiento"]</w:t>
      </w:r>
    </w:p>
    <w:p w14:paraId="5B937B7A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]</w:t>
      </w:r>
    </w:p>
    <w:p w14:paraId="43F4EE2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                </w:t>
      </w:r>
    </w:p>
    <w:p w14:paraId="26615185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7E811EC0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Crear BBDD: Generara un conjunto de datos para nuestra base de datos con 4 personas diferentes,</w:t>
      </w:r>
    </w:p>
    <w:p w14:paraId="3A8597DF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con 4 ID, 4 nombres...etc.</w:t>
      </w:r>
    </w:p>
    <w:p w14:paraId="3220240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Añadir 1 elemento: Pedir al usuario los datos y añadir un nuevo elemento a nuestra base de datos</w:t>
      </w:r>
    </w:p>
    <w:p w14:paraId="1613B8A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Consultar base de datos: Mostrar la base de datos en formato tabla:</w:t>
      </w:r>
    </w:p>
    <w:p w14:paraId="0D9EAAE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1B0FB637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BBDD</w:t>
      </w:r>
    </w:p>
    <w:p w14:paraId="44CE2257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</w:t>
      </w:r>
    </w:p>
    <w:p w14:paraId="33082C96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ID - Nombre - ...</w:t>
      </w:r>
    </w:p>
    <w:p w14:paraId="5BA34D2F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ID - Nombre - ...</w:t>
      </w:r>
    </w:p>
    <w:p w14:paraId="22D4E3FC" w14:textId="0136382B" w:rsid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1815692B" w14:textId="08705C29" w:rsid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598C3F16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5C3B0134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Consultar un elemento: Pedir al usuario un ID, y mostrar todos sus datos:</w:t>
      </w:r>
    </w:p>
    <w:p w14:paraId="5EAA0CBE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ID: ----</w:t>
      </w:r>
    </w:p>
    <w:p w14:paraId="3CB7C19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Nombre: -----</w:t>
      </w:r>
    </w:p>
    <w:p w14:paraId="708AC59F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...</w:t>
      </w:r>
    </w:p>
    <w:p w14:paraId="16CC6A10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3B0DA0AF" w14:textId="32ED3523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Eliminar elemento: pedir un ID, mostrar los datos y solicitar confirmación del borrado.</w:t>
      </w:r>
    </w:p>
    <w:p w14:paraId="14DA2E3F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ID: ----</w:t>
      </w:r>
    </w:p>
    <w:p w14:paraId="112CE41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Nombre: -----</w:t>
      </w:r>
    </w:p>
    <w:p w14:paraId="0237A2A6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...</w:t>
      </w:r>
    </w:p>
    <w:p w14:paraId="2B676EAE" w14:textId="1E8D9304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¿Desea eliminar el elemento?</w:t>
      </w:r>
    </w:p>
    <w:p w14:paraId="3A0DE1C7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419B7499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03D4DB3E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p w14:paraId="17EB7BD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3FFAC84A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p w14:paraId="12E288EA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-----------------------------------------------------------</w:t>
      </w:r>
    </w:p>
    <w:p w14:paraId="17AB3E2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EJERCICIO 3  ----------------------------------------------</w:t>
      </w:r>
    </w:p>
    <w:p w14:paraId="1F7CC433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-----------------------------------------------------------</w:t>
      </w:r>
    </w:p>
    <w:p w14:paraId="107FA46F" w14:textId="7BC666E3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(2</w:t>
      </w:r>
      <w:r>
        <w:rPr>
          <w:rFonts w:ascii="Courier New" w:hAnsi="Courier New" w:cs="Courier New"/>
          <w:lang w:eastAsia="ar-SA"/>
        </w:rPr>
        <w:t xml:space="preserve"> </w:t>
      </w:r>
      <w:r w:rsidRPr="009D43BC">
        <w:rPr>
          <w:rFonts w:ascii="Courier New" w:hAnsi="Courier New" w:cs="Courier New"/>
          <w:lang w:eastAsia="ar-SA"/>
        </w:rPr>
        <w:t>p</w:t>
      </w:r>
      <w:r>
        <w:rPr>
          <w:rFonts w:ascii="Courier New" w:hAnsi="Courier New" w:cs="Courier New"/>
          <w:lang w:eastAsia="ar-SA"/>
        </w:rPr>
        <w:t>untos</w:t>
      </w:r>
      <w:r w:rsidRPr="009D43BC">
        <w:rPr>
          <w:rFonts w:ascii="Courier New" w:hAnsi="Courier New" w:cs="Courier New"/>
          <w:lang w:eastAsia="ar-SA"/>
        </w:rPr>
        <w:t>)</w:t>
      </w:r>
    </w:p>
    <w:p w14:paraId="0BD3E9E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5BC00F04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Completa el ejercicio adjunto, .py</w:t>
      </w:r>
    </w:p>
    <w:p w14:paraId="720CE1B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Os dejamos la información.</w:t>
      </w:r>
    </w:p>
    <w:p w14:paraId="733C44CE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6A28818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PARTE 1:</w:t>
      </w:r>
    </w:p>
    <w:p w14:paraId="2EFD16A5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Haz que funcione el código, y se muestren los 3 prints con las 3 listas</w:t>
      </w:r>
    </w:p>
    <w:p w14:paraId="3E5A772E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2F9B053D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PARTE 2:</w:t>
      </w:r>
    </w:p>
    <w:p w14:paraId="6924D3B8" w14:textId="7E5FFA6C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 Haz que el código principal (sin contar las listas) sea de 1 línea</w:t>
      </w:r>
    </w:p>
    <w:p w14:paraId="44DB1C86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24E222FD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lst = ["Blanco", "Verde", "Amarillo", "Rojo", "Azul"]</w:t>
      </w:r>
    </w:p>
    <w:p w14:paraId="1265036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lst2 = ["Blanco", "Negro", "Rojo", "Gris", "Naranja"]</w:t>
      </w:r>
    </w:p>
    <w:p w14:paraId="483F4DF2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3F9E0F1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>def mostrar_lista(lst):</w:t>
      </w:r>
    </w:p>
    <w:p w14:paraId="2DB688FA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    for e in lst:</w:t>
      </w:r>
    </w:p>
    <w:p w14:paraId="4EB1B690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        print(e)</w:t>
      </w:r>
    </w:p>
    <w:p w14:paraId="12B580B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</w:p>
    <w:p w14:paraId="5816B9A0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>def get_coincidencias(lst, lst2):</w:t>
      </w:r>
    </w:p>
    <w:p w14:paraId="7ADC193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    comparacion = []</w:t>
      </w:r>
    </w:p>
    <w:p w14:paraId="68C08156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    for i in lst:</w:t>
      </w:r>
    </w:p>
    <w:p w14:paraId="3C2EB42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        if lst[i] in lst2:</w:t>
      </w:r>
    </w:p>
    <w:p w14:paraId="66C23C4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            comparacion.append(lst[i])</w:t>
      </w:r>
    </w:p>
    <w:p w14:paraId="448FFA50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  <w:r w:rsidRPr="009D43BC">
        <w:rPr>
          <w:rFonts w:ascii="Courier New" w:hAnsi="Courier New" w:cs="Courier New"/>
          <w:lang w:val="en-US" w:eastAsia="ar-SA"/>
        </w:rPr>
        <w:t xml:space="preserve">    return comparacion</w:t>
      </w:r>
    </w:p>
    <w:p w14:paraId="6282AC92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</w:p>
    <w:p w14:paraId="4A23514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val="en-US" w:eastAsia="ar-SA"/>
        </w:rPr>
      </w:pPr>
    </w:p>
    <w:p w14:paraId="47F0F9E3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mostrar_lista(lst[2])</w:t>
      </w:r>
    </w:p>
    <w:p w14:paraId="02AF5A0D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print("LST2")</w:t>
      </w:r>
    </w:p>
    <w:p w14:paraId="1C1E5D5F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mostrar_lista(lst2)</w:t>
      </w:r>
    </w:p>
    <w:p w14:paraId="53F0C547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56CD1560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lista_comparada = get_coincidencias(lst)</w:t>
      </w:r>
    </w:p>
    <w:p w14:paraId="14B9E2E3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print("LST COMPARADA")</w:t>
      </w:r>
    </w:p>
    <w:p w14:paraId="3A41DE3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mostrar_lista(lista_comparada)</w:t>
      </w:r>
    </w:p>
    <w:p w14:paraId="0BF74704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286C262B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3932A3F8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p w14:paraId="66C929C6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4E54721C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18AA8C9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p w14:paraId="2A8DD5A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-----------------------------------------------------------</w:t>
      </w:r>
    </w:p>
    <w:p w14:paraId="1E494E24" w14:textId="43E57934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 xml:space="preserve">EJERCICIO </w:t>
      </w:r>
      <w:r>
        <w:rPr>
          <w:rFonts w:ascii="Courier New" w:hAnsi="Courier New" w:cs="Courier New"/>
          <w:lang w:eastAsia="ar-SA"/>
        </w:rPr>
        <w:t>4</w:t>
      </w:r>
      <w:r w:rsidRPr="009D43BC">
        <w:rPr>
          <w:rFonts w:ascii="Courier New" w:hAnsi="Courier New" w:cs="Courier New"/>
          <w:lang w:eastAsia="ar-SA"/>
        </w:rPr>
        <w:t xml:space="preserve">  ----------------------------------------------</w:t>
      </w:r>
    </w:p>
    <w:p w14:paraId="7D478DF2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-----------------------------------------------------------</w:t>
      </w:r>
    </w:p>
    <w:p w14:paraId="50D2ED51" w14:textId="2C240C5E" w:rsid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(2</w:t>
      </w:r>
      <w:r>
        <w:rPr>
          <w:rFonts w:ascii="Courier New" w:hAnsi="Courier New" w:cs="Courier New"/>
          <w:lang w:eastAsia="ar-SA"/>
        </w:rPr>
        <w:t xml:space="preserve"> </w:t>
      </w:r>
      <w:r w:rsidRPr="009D43BC">
        <w:rPr>
          <w:rFonts w:ascii="Courier New" w:hAnsi="Courier New" w:cs="Courier New"/>
          <w:lang w:eastAsia="ar-SA"/>
        </w:rPr>
        <w:t>p</w:t>
      </w:r>
      <w:r>
        <w:rPr>
          <w:rFonts w:ascii="Courier New" w:hAnsi="Courier New" w:cs="Courier New"/>
          <w:lang w:eastAsia="ar-SA"/>
        </w:rPr>
        <w:t>untos</w:t>
      </w:r>
      <w:r w:rsidRPr="009D43BC">
        <w:rPr>
          <w:rFonts w:ascii="Courier New" w:hAnsi="Courier New" w:cs="Courier New"/>
          <w:lang w:eastAsia="ar-SA"/>
        </w:rPr>
        <w:t>)</w:t>
      </w:r>
    </w:p>
    <w:p w14:paraId="7DFB3189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46E72EB1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Dadas las listas:</w:t>
      </w:r>
    </w:p>
    <w:p w14:paraId="7F4FED07" w14:textId="16AD93E3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lst1 = [3, 8, 6, 5, 7, 7, 2, 7, 7, 10, 3, 4, 3, 1]</w:t>
      </w:r>
    </w:p>
    <w:p w14:paraId="38451AA8" w14:textId="2000DF69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lst2 = [3, 1, 3, 6, 7, 0, 3, 9, 4, 5, 4, 2, 9, 2</w:t>
      </w:r>
      <w:r>
        <w:rPr>
          <w:rFonts w:ascii="Courier New" w:hAnsi="Courier New" w:cs="Courier New"/>
          <w:lang w:eastAsia="ar-SA"/>
        </w:rPr>
        <w:t>, 0]</w:t>
      </w:r>
    </w:p>
    <w:p w14:paraId="34CBDAE4" w14:textId="1C0F2876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]</w:t>
      </w:r>
    </w:p>
    <w:p w14:paraId="0B993C37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10A7C63A" w14:textId="77777777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4.1 - Compararemos ambas listas, mostrando por pantalla cuál de las 2 es mas larga.</w:t>
      </w:r>
    </w:p>
    <w:p w14:paraId="5804F8BA" w14:textId="77777777" w:rsid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0F6C540C" w14:textId="5C879250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4.2 - Realizaremos la media de cada una, indicando el resultado y cuál tiene la media más grande.</w:t>
      </w:r>
    </w:p>
    <w:p w14:paraId="5684367A" w14:textId="77777777" w:rsid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5AC6FE9C" w14:textId="5F3E4CA6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4.3 - Recorreremos la lista 1 y compararemos cada elemento de la lista, con el que tenga la misma posición de la otra.</w:t>
      </w:r>
      <w:r>
        <w:rPr>
          <w:rFonts w:ascii="Courier New" w:hAnsi="Courier New" w:cs="Courier New"/>
          <w:lang w:eastAsia="ar-SA"/>
        </w:rPr>
        <w:t xml:space="preserve"> </w:t>
      </w:r>
      <w:r w:rsidRPr="009D43BC">
        <w:rPr>
          <w:rFonts w:ascii="Courier New" w:hAnsi="Courier New" w:cs="Courier New"/>
          <w:lang w:eastAsia="ar-SA"/>
        </w:rPr>
        <w:t>Indicando que lista posee el elemento con un valor más pequeño.</w:t>
      </w:r>
    </w:p>
    <w:p w14:paraId="66F863A0" w14:textId="77777777" w:rsid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</w:p>
    <w:p w14:paraId="090ADA61" w14:textId="0AD25FED" w:rsidR="009D43BC" w:rsidRPr="009D43BC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4.4 - Ordenaremos ambas listas de la misma forma y las mostraremos una de mayor a menor y la otra al revés de forma</w:t>
      </w:r>
      <w:r>
        <w:rPr>
          <w:rFonts w:ascii="Courier New" w:hAnsi="Courier New" w:cs="Courier New"/>
          <w:lang w:eastAsia="ar-SA"/>
        </w:rPr>
        <w:t xml:space="preserve"> </w:t>
      </w:r>
      <w:r w:rsidRPr="009D43BC">
        <w:rPr>
          <w:rFonts w:ascii="Courier New" w:hAnsi="Courier New" w:cs="Courier New"/>
          <w:lang w:eastAsia="ar-SA"/>
        </w:rPr>
        <w:t>invertida.</w:t>
      </w:r>
    </w:p>
    <w:p w14:paraId="2EB78236" w14:textId="00686ABF" w:rsidR="00541717" w:rsidRPr="00831148" w:rsidRDefault="009D43BC" w:rsidP="009D43BC">
      <w:pPr>
        <w:pStyle w:val="Cuerpodetexto"/>
        <w:spacing w:after="0"/>
        <w:jc w:val="both"/>
        <w:rPr>
          <w:rFonts w:ascii="Courier New" w:hAnsi="Courier New" w:cs="Courier New"/>
          <w:lang w:eastAsia="ar-SA"/>
        </w:rPr>
      </w:pPr>
      <w:r w:rsidRPr="009D43BC">
        <w:rPr>
          <w:rFonts w:ascii="Courier New" w:hAnsi="Courier New" w:cs="Courier New"/>
          <w:lang w:eastAsia="ar-SA"/>
        </w:rPr>
        <w:t>"""</w:t>
      </w:r>
    </w:p>
    <w:sectPr w:rsidR="00541717" w:rsidRPr="00831148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707" w:bottom="2823" w:left="993" w:header="720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BECD" w14:textId="77777777" w:rsidR="00A1182A" w:rsidRDefault="00A1182A">
      <w:pPr>
        <w:spacing w:after="0" w:line="240" w:lineRule="auto"/>
      </w:pPr>
      <w:r>
        <w:separator/>
      </w:r>
    </w:p>
  </w:endnote>
  <w:endnote w:type="continuationSeparator" w:id="0">
    <w:p w14:paraId="2D0A0BCC" w14:textId="77777777" w:rsidR="00A1182A" w:rsidRDefault="00A11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8" w:type="dxa"/>
      <w:tblLayout w:type="fixed"/>
      <w:tblCellMar>
        <w:left w:w="0" w:type="dxa"/>
      </w:tblCellMar>
      <w:tblLook w:val="0000" w:firstRow="0" w:lastRow="0" w:firstColumn="0" w:lastColumn="0" w:noHBand="0" w:noVBand="0"/>
    </w:tblPr>
    <w:tblGrid>
      <w:gridCol w:w="2328"/>
      <w:gridCol w:w="2547"/>
      <w:gridCol w:w="2211"/>
      <w:gridCol w:w="3162"/>
    </w:tblGrid>
    <w:tr w:rsidR="00290BF5" w14:paraId="605BD82E" w14:textId="77777777">
      <w:trPr>
        <w:trHeight w:val="260"/>
      </w:trPr>
      <w:tc>
        <w:tcPr>
          <w:tcW w:w="232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vAlign w:val="center"/>
        </w:tcPr>
        <w:p w14:paraId="61FA2D1D" w14:textId="77777777" w:rsidR="00290BF5" w:rsidRDefault="00A1182A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rFonts w:ascii="Arial" w:hAnsi="Arial" w:cs="Arial"/>
              <w:sz w:val="16"/>
              <w:szCs w:val="16"/>
              <w:highlight w:val="white"/>
              <w:lang w:eastAsia="ar-SA"/>
            </w:rPr>
            <w:t>C01-F25</w:t>
          </w:r>
        </w:p>
      </w:tc>
      <w:tc>
        <w:tcPr>
          <w:tcW w:w="254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vAlign w:val="center"/>
        </w:tcPr>
        <w:p w14:paraId="55A19E7B" w14:textId="77777777" w:rsidR="00290BF5" w:rsidRDefault="00A1182A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rFonts w:ascii="Arial" w:hAnsi="Arial" w:cs="Arial"/>
              <w:sz w:val="16"/>
              <w:szCs w:val="16"/>
              <w:highlight w:val="white"/>
              <w:lang w:eastAsia="ar-SA"/>
            </w:rPr>
            <w:t>Versió</w:t>
          </w:r>
          <w:r>
            <w:rPr>
              <w:rFonts w:ascii="Arial" w:hAnsi="Arial" w:cs="Arial"/>
              <w:sz w:val="16"/>
              <w:szCs w:val="16"/>
              <w:lang w:eastAsia="ar-SA"/>
            </w:rPr>
            <w:t xml:space="preserve"> 1.0</w:t>
          </w:r>
        </w:p>
      </w:tc>
      <w:tc>
        <w:tcPr>
          <w:tcW w:w="2211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vAlign w:val="center"/>
        </w:tcPr>
        <w:p w14:paraId="3449B292" w14:textId="77777777" w:rsidR="00290BF5" w:rsidRDefault="00A1182A">
          <w:pPr>
            <w:tabs>
              <w:tab w:val="center" w:pos="4252"/>
              <w:tab w:val="right" w:pos="8504"/>
            </w:tabs>
            <w:spacing w:before="120" w:after="60"/>
            <w:jc w:val="center"/>
            <w:rPr>
              <w:rFonts w:ascii="Arial" w:hAnsi="Arial" w:cs="Arial"/>
              <w:sz w:val="16"/>
              <w:szCs w:val="16"/>
              <w:highlight w:val="white"/>
              <w:lang w:eastAsia="ar-SA"/>
            </w:rPr>
          </w:pPr>
          <w:r>
            <w:rPr>
              <w:rFonts w:ascii="Arial" w:hAnsi="Arial" w:cs="Arial"/>
              <w:sz w:val="16"/>
              <w:szCs w:val="16"/>
              <w:highlight w:val="white"/>
              <w:lang w:eastAsia="ar-SA"/>
            </w:rPr>
            <w:t xml:space="preserve">Pàgina </w:t>
          </w:r>
          <w:r>
            <w:rPr>
              <w:rFonts w:ascii="Arial" w:hAnsi="Arial" w:cs="Arial"/>
              <w:sz w:val="16"/>
              <w:szCs w:val="16"/>
              <w:lang w:eastAsia="ar-SA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eastAsia="ar-SA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eastAsia="ar-SA"/>
            </w:rPr>
            <w:fldChar w:fldCharType="separate"/>
          </w:r>
          <w:r>
            <w:rPr>
              <w:rFonts w:ascii="Arial" w:hAnsi="Arial" w:cs="Arial"/>
              <w:sz w:val="16"/>
              <w:szCs w:val="16"/>
              <w:lang w:eastAsia="ar-SA"/>
            </w:rPr>
            <w:t>1</w:t>
          </w:r>
          <w:r>
            <w:rPr>
              <w:rFonts w:ascii="Arial" w:hAnsi="Arial" w:cs="Arial"/>
              <w:sz w:val="16"/>
              <w:szCs w:val="16"/>
              <w:lang w:eastAsia="ar-SA"/>
            </w:rPr>
            <w:fldChar w:fldCharType="end"/>
          </w:r>
          <w:r>
            <w:rPr>
              <w:rFonts w:ascii="Arial" w:hAnsi="Arial" w:cs="Arial"/>
              <w:sz w:val="16"/>
              <w:szCs w:val="16"/>
              <w:highlight w:val="white"/>
              <w:lang w:eastAsia="ar-SA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eastAsia="ar-SA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eastAsia="ar-SA"/>
            </w:rPr>
            <w:instrText xml:space="preserve"> NUMPAGES \* ARABIC </w:instrText>
          </w:r>
          <w:r>
            <w:rPr>
              <w:rFonts w:ascii="Arial" w:hAnsi="Arial" w:cs="Arial"/>
              <w:sz w:val="16"/>
              <w:szCs w:val="16"/>
              <w:lang w:eastAsia="ar-SA"/>
            </w:rPr>
            <w:fldChar w:fldCharType="separate"/>
          </w:r>
          <w:r>
            <w:rPr>
              <w:rFonts w:ascii="Arial" w:hAnsi="Arial" w:cs="Arial"/>
              <w:sz w:val="16"/>
              <w:szCs w:val="16"/>
              <w:lang w:eastAsia="ar-SA"/>
            </w:rPr>
            <w:t>1</w:t>
          </w:r>
          <w:r>
            <w:rPr>
              <w:rFonts w:ascii="Arial" w:hAnsi="Arial" w:cs="Arial"/>
              <w:sz w:val="16"/>
              <w:szCs w:val="16"/>
              <w:lang w:eastAsia="ar-SA"/>
            </w:rPr>
            <w:fldChar w:fldCharType="end"/>
          </w:r>
        </w:p>
      </w:tc>
      <w:tc>
        <w:tcPr>
          <w:tcW w:w="316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vAlign w:val="center"/>
        </w:tcPr>
        <w:p w14:paraId="0A54555F" w14:textId="1FC95966" w:rsidR="00290BF5" w:rsidRDefault="009D43BC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fldChar w:fldCharType="begin"/>
          </w:r>
          <w:r>
            <w:instrText xml:space="preserve"> TIME \@ "d MMMM 'de' yyyy" </w:instrText>
          </w:r>
          <w:r>
            <w:fldChar w:fldCharType="separate"/>
          </w:r>
          <w:r w:rsidR="006E3DF9">
            <w:rPr>
              <w:noProof/>
            </w:rPr>
            <w:t>16 desembre de 2022</w:t>
          </w:r>
          <w:r>
            <w:fldChar w:fldCharType="end"/>
          </w:r>
        </w:p>
      </w:tc>
    </w:tr>
  </w:tbl>
  <w:p w14:paraId="3E813F2B" w14:textId="77777777" w:rsidR="00290BF5" w:rsidRDefault="00290B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36A79" w14:textId="77777777" w:rsidR="00A1182A" w:rsidRDefault="00A1182A">
      <w:pPr>
        <w:spacing w:after="0" w:line="240" w:lineRule="auto"/>
      </w:pPr>
      <w:r>
        <w:separator/>
      </w:r>
    </w:p>
  </w:footnote>
  <w:footnote w:type="continuationSeparator" w:id="0">
    <w:p w14:paraId="59BB1983" w14:textId="77777777" w:rsidR="00A1182A" w:rsidRDefault="00A11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F72ED" w14:textId="77777777" w:rsidR="00D37C12" w:rsidRDefault="00D37C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BF611" w14:textId="77777777" w:rsidR="00D37C12" w:rsidRDefault="00D37C1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0C02" w14:textId="77777777" w:rsidR="00D37C12" w:rsidRDefault="00D37C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77179"/>
    <w:multiLevelType w:val="hybridMultilevel"/>
    <w:tmpl w:val="DF08B5E2"/>
    <w:lvl w:ilvl="0" w:tplc="E8522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48"/>
    <w:rsid w:val="00015E55"/>
    <w:rsid w:val="00290BF5"/>
    <w:rsid w:val="00461098"/>
    <w:rsid w:val="00497289"/>
    <w:rsid w:val="00541717"/>
    <w:rsid w:val="006E3DF9"/>
    <w:rsid w:val="00831148"/>
    <w:rsid w:val="00921A3B"/>
    <w:rsid w:val="00934027"/>
    <w:rsid w:val="009D43BC"/>
    <w:rsid w:val="00A1182A"/>
    <w:rsid w:val="00B2117D"/>
    <w:rsid w:val="00B452C9"/>
    <w:rsid w:val="00B86E9E"/>
    <w:rsid w:val="00D37C12"/>
    <w:rsid w:val="00DE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360BEB8"/>
  <w15:chartTrackingRefBased/>
  <w15:docId w15:val="{DE3BD858-BF8F-9C44-A49C-1977B65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uppressAutoHyphens/>
      <w:spacing w:after="200" w:line="100" w:lineRule="atLeast"/>
    </w:pPr>
    <w:rPr>
      <w:sz w:val="24"/>
      <w:szCs w:val="24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basedOn w:val="Fuentedeprrafopredeter1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WWCharLFO7LVL1">
    <w:name w:val="WW_CharLFO7LVL1"/>
    <w:rPr>
      <w:b/>
      <w:sz w:val="24"/>
      <w:szCs w:val="24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  <w:color w:val="000000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  <w:color w:val="000000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b/>
      <w:sz w:val="24"/>
      <w:szCs w:val="24"/>
    </w:rPr>
  </w:style>
  <w:style w:type="paragraph" w:customStyle="1" w:styleId="Encapalament">
    <w:name w:val="Encapçalament"/>
    <w:basedOn w:val="Normal"/>
    <w:next w:val="Textoindependiente"/>
    <w:pPr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keepNext w:val="0"/>
      <w:suppressAutoHyphens w:val="0"/>
      <w:spacing w:after="283" w:line="240" w:lineRule="auto"/>
    </w:pPr>
    <w:rPr>
      <w:sz w:val="20"/>
      <w:szCs w:val="20"/>
      <w:lang w:val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ex">
    <w:name w:val="Í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pPr>
      <w:spacing w:before="100" w:after="100"/>
    </w:pPr>
    <w:rPr>
      <w:lang w:val="es-ES"/>
    </w:rPr>
  </w:style>
  <w:style w:type="paragraph" w:customStyle="1" w:styleId="Normal1">
    <w:name w:val="Normal1"/>
    <w:pPr>
      <w:keepNext/>
      <w:suppressAutoHyphens/>
      <w:spacing w:after="200" w:line="100" w:lineRule="atLeast"/>
    </w:pPr>
    <w:rPr>
      <w:sz w:val="24"/>
      <w:szCs w:val="24"/>
      <w:lang w:val="ca-ES" w:eastAsia="ar-SA"/>
    </w:rPr>
  </w:style>
  <w:style w:type="paragraph" w:customStyle="1" w:styleId="Contenidodelatabla">
    <w:name w:val="Contenido de la tabla"/>
    <w:basedOn w:val="Normal"/>
    <w:pPr>
      <w:suppressLineNumbers/>
      <w:suppressAutoHyphens w:val="0"/>
    </w:pPr>
    <w:rPr>
      <w:sz w:val="20"/>
      <w:szCs w:val="20"/>
      <w:lang w:val="es-ES"/>
    </w:rPr>
  </w:style>
  <w:style w:type="paragraph" w:customStyle="1" w:styleId="Cuerpodetexto">
    <w:name w:val="Cuerpo de texto"/>
    <w:basedOn w:val="Normal"/>
    <w:pPr>
      <w:suppressAutoHyphens w:val="0"/>
      <w:spacing w:after="283"/>
    </w:pPr>
    <w:rPr>
      <w:sz w:val="20"/>
      <w:szCs w:val="20"/>
      <w:lang w:val="es-ES"/>
    </w:rPr>
  </w:style>
  <w:style w:type="paragraph" w:customStyle="1" w:styleId="Prrafodelista1">
    <w:name w:val="Párrafo de lista1"/>
    <w:basedOn w:val="Normal"/>
    <w:pPr>
      <w:keepNext w:val="0"/>
      <w:spacing w:after="0" w:line="240" w:lineRule="auto"/>
      <w:ind w:left="708"/>
      <w:textAlignment w:val="baseline"/>
    </w:pPr>
  </w:style>
  <w:style w:type="paragraph" w:customStyle="1" w:styleId="Standard">
    <w:name w:val="Standard"/>
    <w:pPr>
      <w:suppressAutoHyphens/>
      <w:textAlignment w:val="baseline"/>
    </w:pPr>
    <w:rPr>
      <w:lang w:eastAsia="es-ES"/>
    </w:rPr>
  </w:style>
  <w:style w:type="paragraph" w:customStyle="1" w:styleId="Contingutdelataula">
    <w:name w:val="Contingut de la taula"/>
    <w:basedOn w:val="Standard"/>
    <w:pPr>
      <w:suppressLineNumbers/>
    </w:pPr>
  </w:style>
  <w:style w:type="paragraph" w:customStyle="1" w:styleId="Capaleraipeu">
    <w:name w:val="Capçalera i peu"/>
    <w:basedOn w:val="Normal"/>
    <w:pPr>
      <w:suppressLineNumbers/>
      <w:tabs>
        <w:tab w:val="center" w:pos="5103"/>
        <w:tab w:val="right" w:pos="10206"/>
      </w:tabs>
    </w:pPr>
  </w:style>
  <w:style w:type="paragraph" w:styleId="Encabezado">
    <w:name w:val="header"/>
    <w:basedOn w:val="Normal"/>
    <w:pPr>
      <w:spacing w:after="0"/>
    </w:pPr>
    <w:rPr>
      <w:b/>
    </w:rPr>
  </w:style>
  <w:style w:type="paragraph" w:styleId="Piedepgina">
    <w:name w:val="footer"/>
    <w:basedOn w:val="Capaleraipeu"/>
  </w:style>
  <w:style w:type="paragraph" w:customStyle="1" w:styleId="Encapalamentdelataula">
    <w:name w:val="Encapçalament de la taula"/>
    <w:basedOn w:val="Contingutdelatau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CC2930-C3C5-4541-9ED5-68523765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704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Javier Carrasco Moreno</cp:lastModifiedBy>
  <cp:revision>6</cp:revision>
  <cp:lastPrinted>1995-11-21T16:41:00Z</cp:lastPrinted>
  <dcterms:created xsi:type="dcterms:W3CDTF">2022-12-01T16:11:00Z</dcterms:created>
  <dcterms:modified xsi:type="dcterms:W3CDTF">2022-12-16T16:57:00Z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Universitat Pompeu Fabra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